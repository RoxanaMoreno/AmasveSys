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7333" w14:textId="2EE5F850" w:rsidR="00B47A6C" w:rsidRPr="00B47A6C" w:rsidRDefault="00B47A6C" w:rsidP="00B47A6C">
      <w:pPr>
        <w:pStyle w:val="Ttulo1"/>
        <w:numPr>
          <w:ilvl w:val="0"/>
          <w:numId w:val="0"/>
        </w:numPr>
      </w:pPr>
      <w:r w:rsidRPr="00B47A6C">
        <w:t>MODELO ENTIDAD RELACIÓN</w:t>
      </w:r>
      <w:r>
        <w:t xml:space="preserve"> BASE DE DATOS AMASVE</w:t>
      </w:r>
      <w:r w:rsidRPr="00B47A6C">
        <w:br/>
      </w:r>
    </w:p>
    <w:p w14:paraId="47FBA8DF" w14:textId="2DC83BD0" w:rsidR="00B47A6C" w:rsidRPr="00B47A6C" w:rsidRDefault="00B47A6C" w:rsidP="00B47A6C">
      <w:pPr>
        <w:pStyle w:val="Ttulo2"/>
      </w:pPr>
      <w:r w:rsidRPr="00B47A6C">
        <w:t>Entidades y Atributos</w:t>
      </w:r>
    </w:p>
    <w:p w14:paraId="0156F180" w14:textId="671AC86A" w:rsidR="00B47A6C" w:rsidRPr="00B47A6C" w:rsidRDefault="00B47A6C" w:rsidP="00B47A6C">
      <w:pPr>
        <w:pStyle w:val="Encabezado"/>
      </w:pPr>
      <w:r w:rsidRPr="00B47A6C">
        <w:t>ASOCIACION</w:t>
      </w:r>
    </w:p>
    <w:p w14:paraId="7F7B69CD" w14:textId="77777777" w:rsidR="00B47A6C" w:rsidRPr="00B47A6C" w:rsidRDefault="00B47A6C" w:rsidP="00B47A6C">
      <w:r w:rsidRPr="00B47A6C">
        <w:t>id (INT)</w:t>
      </w:r>
    </w:p>
    <w:p w14:paraId="3C96E76B" w14:textId="0177BD39" w:rsidR="00B47A6C" w:rsidRPr="00B47A6C" w:rsidRDefault="00B47A6C" w:rsidP="00B47A6C">
      <w:r w:rsidRPr="00B47A6C">
        <w:t>nombre (</w:t>
      </w:r>
      <w:proofErr w:type="spellStart"/>
      <w:r w:rsidRPr="00B47A6C">
        <w:t>Ó</w:t>
      </w:r>
      <w:proofErr w:type="spellEnd"/>
      <w:r w:rsidRPr="00B47A6C">
        <w:t>)</w:t>
      </w:r>
    </w:p>
    <w:p w14:paraId="0438C253" w14:textId="77777777" w:rsidR="00B47A6C" w:rsidRPr="00B47A6C" w:rsidRDefault="00B47A6C" w:rsidP="00B47A6C">
      <w:proofErr w:type="spellStart"/>
      <w:r w:rsidRPr="00B47A6C">
        <w:t>cif</w:t>
      </w:r>
      <w:proofErr w:type="spellEnd"/>
      <w:r w:rsidRPr="00B47A6C">
        <w:t xml:space="preserve"> (VARCHAR)</w:t>
      </w:r>
    </w:p>
    <w:p w14:paraId="1083A473" w14:textId="77777777" w:rsidR="00B47A6C" w:rsidRPr="00B47A6C" w:rsidRDefault="00B47A6C" w:rsidP="00B47A6C">
      <w:proofErr w:type="spellStart"/>
      <w:r w:rsidRPr="00B47A6C">
        <w:t>telefono</w:t>
      </w:r>
      <w:proofErr w:type="spellEnd"/>
      <w:r w:rsidRPr="00B47A6C">
        <w:t xml:space="preserve"> (VARCHAR)</w:t>
      </w:r>
    </w:p>
    <w:p w14:paraId="25488F65" w14:textId="77777777" w:rsidR="00B47A6C" w:rsidRPr="00B47A6C" w:rsidRDefault="00B47A6C" w:rsidP="00B47A6C">
      <w:r w:rsidRPr="00B47A6C">
        <w:t>localidad (VARCHAR)</w:t>
      </w:r>
    </w:p>
    <w:p w14:paraId="6BB1D155" w14:textId="77777777" w:rsidR="00B47A6C" w:rsidRPr="00B47A6C" w:rsidRDefault="00B47A6C" w:rsidP="00B47A6C">
      <w:r w:rsidRPr="00B47A6C">
        <w:t>representante (VARCHAR)</w:t>
      </w:r>
    </w:p>
    <w:p w14:paraId="1C3C928E" w14:textId="77777777" w:rsidR="00B47A6C" w:rsidRPr="00B47A6C" w:rsidRDefault="00B47A6C" w:rsidP="00B47A6C"/>
    <w:p w14:paraId="56D99041" w14:textId="6CBD1B9F" w:rsidR="00B47A6C" w:rsidRPr="00B47A6C" w:rsidRDefault="00B47A6C" w:rsidP="00B47A6C">
      <w:pPr>
        <w:pStyle w:val="Encabezado"/>
      </w:pPr>
      <w:r w:rsidRPr="00B47A6C">
        <w:t>VOLUNTARIO</w:t>
      </w:r>
    </w:p>
    <w:p w14:paraId="0FC1C76A" w14:textId="77777777" w:rsidR="00B47A6C" w:rsidRPr="00B47A6C" w:rsidRDefault="00B47A6C" w:rsidP="00B47A6C">
      <w:r w:rsidRPr="00B47A6C">
        <w:t>id (INT)</w:t>
      </w:r>
    </w:p>
    <w:p w14:paraId="180BF4EB" w14:textId="77777777" w:rsidR="00B47A6C" w:rsidRPr="00B47A6C" w:rsidRDefault="00B47A6C" w:rsidP="00B47A6C">
      <w:r w:rsidRPr="00B47A6C">
        <w:t>nombres (VARCHAR)</w:t>
      </w:r>
    </w:p>
    <w:p w14:paraId="1DBF92D2" w14:textId="77777777" w:rsidR="00B47A6C" w:rsidRPr="00B47A6C" w:rsidRDefault="00B47A6C" w:rsidP="00B47A6C">
      <w:r w:rsidRPr="00B47A6C">
        <w:t>apellidos (VARCHAR)</w:t>
      </w:r>
    </w:p>
    <w:p w14:paraId="597045A6" w14:textId="77777777" w:rsidR="00B47A6C" w:rsidRPr="00B47A6C" w:rsidRDefault="00B47A6C" w:rsidP="00B47A6C">
      <w:proofErr w:type="spellStart"/>
      <w:r w:rsidRPr="00B47A6C">
        <w:t>numero_identificacion</w:t>
      </w:r>
      <w:proofErr w:type="spellEnd"/>
      <w:r w:rsidRPr="00B47A6C">
        <w:t xml:space="preserve"> (VARCHAR)</w:t>
      </w:r>
    </w:p>
    <w:p w14:paraId="432CD675" w14:textId="77777777" w:rsidR="00B47A6C" w:rsidRPr="00B47A6C" w:rsidRDefault="00B47A6C" w:rsidP="00B47A6C">
      <w:proofErr w:type="spellStart"/>
      <w:r w:rsidRPr="00B47A6C">
        <w:t>telefono</w:t>
      </w:r>
      <w:proofErr w:type="spellEnd"/>
      <w:r w:rsidRPr="00B47A6C">
        <w:t xml:space="preserve"> (VARCHAR)</w:t>
      </w:r>
    </w:p>
    <w:p w14:paraId="2A2C2896" w14:textId="77777777" w:rsidR="00B47A6C" w:rsidRPr="00B47A6C" w:rsidRDefault="00B47A6C" w:rsidP="00B47A6C">
      <w:r w:rsidRPr="00B47A6C">
        <w:t>email (VARCHAR)</w:t>
      </w:r>
    </w:p>
    <w:p w14:paraId="7B1DD369" w14:textId="77777777" w:rsidR="00B47A6C" w:rsidRPr="00B47A6C" w:rsidRDefault="00B47A6C" w:rsidP="00B47A6C">
      <w:r w:rsidRPr="00B47A6C">
        <w:t>localidad (VARCHAR)</w:t>
      </w:r>
    </w:p>
    <w:p w14:paraId="294E4EA3" w14:textId="77777777" w:rsidR="00B47A6C" w:rsidRPr="00B47A6C" w:rsidRDefault="00B47A6C" w:rsidP="00B47A6C">
      <w:pPr>
        <w:pStyle w:val="Encabezado"/>
      </w:pPr>
    </w:p>
    <w:p w14:paraId="424469F1" w14:textId="5CFB21D8" w:rsidR="00B47A6C" w:rsidRPr="00B47A6C" w:rsidRDefault="00B47A6C" w:rsidP="00B47A6C">
      <w:pPr>
        <w:pStyle w:val="Encabezado"/>
      </w:pPr>
      <w:r w:rsidRPr="00B47A6C">
        <w:t>SOCIO</w:t>
      </w:r>
    </w:p>
    <w:p w14:paraId="1F7D8901" w14:textId="77777777" w:rsidR="00B47A6C" w:rsidRPr="00B47A6C" w:rsidRDefault="00B47A6C" w:rsidP="00B47A6C">
      <w:proofErr w:type="spellStart"/>
      <w:r w:rsidRPr="00B47A6C">
        <w:t>socio_numero</w:t>
      </w:r>
      <w:proofErr w:type="spellEnd"/>
      <w:r w:rsidRPr="00B47A6C">
        <w:t xml:space="preserve"> (INT)</w:t>
      </w:r>
    </w:p>
    <w:p w14:paraId="2DFDB013" w14:textId="77777777" w:rsidR="00B47A6C" w:rsidRPr="00B47A6C" w:rsidRDefault="00B47A6C" w:rsidP="00B47A6C">
      <w:r w:rsidRPr="00B47A6C">
        <w:t>nombres (VARCHAR)</w:t>
      </w:r>
    </w:p>
    <w:p w14:paraId="78589207" w14:textId="77777777" w:rsidR="00B47A6C" w:rsidRPr="00B47A6C" w:rsidRDefault="00B47A6C" w:rsidP="00B47A6C">
      <w:r w:rsidRPr="00B47A6C">
        <w:t>apellidos (VARCHAR)</w:t>
      </w:r>
    </w:p>
    <w:p w14:paraId="78E72188" w14:textId="77777777" w:rsidR="00B47A6C" w:rsidRPr="00B47A6C" w:rsidRDefault="00B47A6C" w:rsidP="00B47A6C">
      <w:proofErr w:type="spellStart"/>
      <w:r w:rsidRPr="00B47A6C">
        <w:t>dni_nie_nif_pasaporte</w:t>
      </w:r>
      <w:proofErr w:type="spellEnd"/>
      <w:r w:rsidRPr="00B47A6C">
        <w:t xml:space="preserve"> (VARCHAR)</w:t>
      </w:r>
    </w:p>
    <w:p w14:paraId="55FE5C82" w14:textId="77777777" w:rsidR="00B47A6C" w:rsidRPr="00B47A6C" w:rsidRDefault="00B47A6C" w:rsidP="00B47A6C">
      <w:proofErr w:type="spellStart"/>
      <w:r w:rsidRPr="00B47A6C">
        <w:t>profesion_ocupacion</w:t>
      </w:r>
      <w:proofErr w:type="spellEnd"/>
      <w:r w:rsidRPr="00B47A6C">
        <w:t xml:space="preserve"> (VARCHAR)</w:t>
      </w:r>
    </w:p>
    <w:p w14:paraId="1A2FDC0B" w14:textId="77777777" w:rsidR="00B47A6C" w:rsidRPr="00B47A6C" w:rsidRDefault="00B47A6C" w:rsidP="00B47A6C">
      <w:r w:rsidRPr="00B47A6C">
        <w:t>email (VARCHAR)</w:t>
      </w:r>
    </w:p>
    <w:p w14:paraId="39194C4B" w14:textId="77777777" w:rsidR="00B47A6C" w:rsidRPr="00B47A6C" w:rsidRDefault="00B47A6C" w:rsidP="00B47A6C">
      <w:proofErr w:type="spellStart"/>
      <w:r w:rsidRPr="00B47A6C">
        <w:t>telefono_movil</w:t>
      </w:r>
      <w:proofErr w:type="spellEnd"/>
      <w:r w:rsidRPr="00B47A6C">
        <w:t xml:space="preserve"> (VARCHAR)</w:t>
      </w:r>
    </w:p>
    <w:p w14:paraId="1A9098DD" w14:textId="77777777" w:rsidR="00B47A6C" w:rsidRPr="00B47A6C" w:rsidRDefault="00B47A6C" w:rsidP="00B47A6C">
      <w:r w:rsidRPr="00B47A6C">
        <w:t>localidad (VARCHAR)</w:t>
      </w:r>
    </w:p>
    <w:p w14:paraId="384511EE" w14:textId="77777777" w:rsidR="00B47A6C" w:rsidRPr="00B47A6C" w:rsidRDefault="00B47A6C" w:rsidP="00B47A6C">
      <w:proofErr w:type="spellStart"/>
      <w:r w:rsidRPr="00B47A6C">
        <w:t>cp</w:t>
      </w:r>
      <w:proofErr w:type="spellEnd"/>
      <w:r w:rsidRPr="00B47A6C">
        <w:t xml:space="preserve"> (VARCHAR)</w:t>
      </w:r>
    </w:p>
    <w:p w14:paraId="4CCDA16A" w14:textId="77777777" w:rsidR="00B47A6C" w:rsidRPr="00B47A6C" w:rsidRDefault="00B47A6C" w:rsidP="00B47A6C">
      <w:r w:rsidRPr="00B47A6C">
        <w:t>nacionalidad (VARCHAR)</w:t>
      </w:r>
    </w:p>
    <w:p w14:paraId="07B64411" w14:textId="77777777" w:rsidR="00B47A6C" w:rsidRPr="00B47A6C" w:rsidRDefault="00B47A6C" w:rsidP="00B47A6C">
      <w:proofErr w:type="spellStart"/>
      <w:r w:rsidRPr="00B47A6C">
        <w:t>recibir_informacion</w:t>
      </w:r>
      <w:proofErr w:type="spellEnd"/>
      <w:r w:rsidRPr="00B47A6C">
        <w:t xml:space="preserve"> (BOOLEAN)</w:t>
      </w:r>
    </w:p>
    <w:p w14:paraId="765DEA82" w14:textId="77777777" w:rsidR="00B47A6C" w:rsidRPr="00B47A6C" w:rsidRDefault="00B47A6C" w:rsidP="00B47A6C">
      <w:r w:rsidRPr="00B47A6C">
        <w:t>iban (VARCHAR)</w:t>
      </w:r>
    </w:p>
    <w:p w14:paraId="0BFA6F1F" w14:textId="77777777" w:rsidR="00B47A6C" w:rsidRPr="00B47A6C" w:rsidRDefault="00B47A6C" w:rsidP="00B47A6C">
      <w:proofErr w:type="spellStart"/>
      <w:r w:rsidRPr="00B47A6C">
        <w:t>fecha_inscripcion</w:t>
      </w:r>
      <w:proofErr w:type="spellEnd"/>
      <w:r w:rsidRPr="00B47A6C">
        <w:t xml:space="preserve"> (TIMESTAMP)</w:t>
      </w:r>
    </w:p>
    <w:p w14:paraId="579F3EA5" w14:textId="77777777" w:rsidR="00B47A6C" w:rsidRPr="00B47A6C" w:rsidRDefault="00B47A6C" w:rsidP="00B47A6C"/>
    <w:p w14:paraId="2185AF56" w14:textId="77777777" w:rsidR="00B47A6C" w:rsidRPr="00B47A6C" w:rsidRDefault="00B47A6C" w:rsidP="00B47A6C">
      <w:pPr>
        <w:pStyle w:val="Encabezado"/>
      </w:pPr>
      <w:r w:rsidRPr="00B47A6C">
        <w:t>BENEFICIARIO</w:t>
      </w:r>
    </w:p>
    <w:p w14:paraId="57C9C805" w14:textId="77777777" w:rsidR="00B47A6C" w:rsidRPr="00B47A6C" w:rsidRDefault="00B47A6C" w:rsidP="00B47A6C">
      <w:r w:rsidRPr="00B47A6C">
        <w:t>id (INT)</w:t>
      </w:r>
    </w:p>
    <w:p w14:paraId="730B4806" w14:textId="77777777" w:rsidR="00B47A6C" w:rsidRPr="00B47A6C" w:rsidRDefault="00B47A6C" w:rsidP="00B47A6C">
      <w:r w:rsidRPr="00B47A6C">
        <w:t>nombre (VARCHAR)</w:t>
      </w:r>
    </w:p>
    <w:p w14:paraId="12D6F0B7" w14:textId="77777777" w:rsidR="00B47A6C" w:rsidRPr="00B47A6C" w:rsidRDefault="00B47A6C" w:rsidP="00B47A6C">
      <w:r w:rsidRPr="00B47A6C">
        <w:t>apellidos (VARCHAR)</w:t>
      </w:r>
    </w:p>
    <w:p w14:paraId="5ADD4A8F" w14:textId="77777777" w:rsidR="00B47A6C" w:rsidRPr="00B47A6C" w:rsidRDefault="00B47A6C" w:rsidP="00B47A6C">
      <w:proofErr w:type="spellStart"/>
      <w:r w:rsidRPr="00B47A6C">
        <w:t>documento_identidad</w:t>
      </w:r>
      <w:proofErr w:type="spellEnd"/>
      <w:r w:rsidRPr="00B47A6C">
        <w:t xml:space="preserve"> (VARCHAR)</w:t>
      </w:r>
    </w:p>
    <w:p w14:paraId="768244FC" w14:textId="77777777" w:rsidR="00B47A6C" w:rsidRPr="00B47A6C" w:rsidRDefault="00B47A6C" w:rsidP="00B47A6C">
      <w:proofErr w:type="spellStart"/>
      <w:r w:rsidRPr="00B47A6C">
        <w:t>direccion</w:t>
      </w:r>
      <w:proofErr w:type="spellEnd"/>
      <w:r w:rsidRPr="00B47A6C">
        <w:t xml:space="preserve"> (VARCHAR)</w:t>
      </w:r>
    </w:p>
    <w:p w14:paraId="7E9D6D1B" w14:textId="77777777" w:rsidR="00B47A6C" w:rsidRPr="00B47A6C" w:rsidRDefault="00B47A6C" w:rsidP="00B47A6C">
      <w:proofErr w:type="spellStart"/>
      <w:r w:rsidRPr="00B47A6C">
        <w:lastRenderedPageBreak/>
        <w:t>telefono</w:t>
      </w:r>
      <w:proofErr w:type="spellEnd"/>
      <w:r w:rsidRPr="00B47A6C">
        <w:t xml:space="preserve"> (VARCHAR)</w:t>
      </w:r>
    </w:p>
    <w:p w14:paraId="786FA4DC" w14:textId="77777777" w:rsidR="00B47A6C" w:rsidRPr="00B47A6C" w:rsidRDefault="00B47A6C" w:rsidP="00B47A6C">
      <w:r w:rsidRPr="00B47A6C">
        <w:t>email (VARCHAR)</w:t>
      </w:r>
    </w:p>
    <w:p w14:paraId="6E147618" w14:textId="77777777" w:rsidR="00B47A6C" w:rsidRPr="00B47A6C" w:rsidRDefault="00B47A6C" w:rsidP="00B47A6C">
      <w:r w:rsidRPr="00B47A6C">
        <w:t>miembros_unidad_familiar_0_2 (INT)</w:t>
      </w:r>
    </w:p>
    <w:p w14:paraId="22035F65" w14:textId="77777777" w:rsidR="00B47A6C" w:rsidRPr="00B47A6C" w:rsidRDefault="00B47A6C" w:rsidP="00B47A6C">
      <w:proofErr w:type="spellStart"/>
      <w:r w:rsidRPr="00B47A6C">
        <w:t>miembros_otras_edades</w:t>
      </w:r>
      <w:proofErr w:type="spellEnd"/>
      <w:r w:rsidRPr="00B47A6C">
        <w:t xml:space="preserve"> (INT)</w:t>
      </w:r>
    </w:p>
    <w:p w14:paraId="766F7616" w14:textId="77777777" w:rsidR="00B47A6C" w:rsidRPr="00B47A6C" w:rsidRDefault="00B47A6C" w:rsidP="00B47A6C">
      <w:proofErr w:type="spellStart"/>
      <w:r w:rsidRPr="00B47A6C">
        <w:t>miembros_con_discapacidad</w:t>
      </w:r>
      <w:proofErr w:type="spellEnd"/>
      <w:r w:rsidRPr="00B47A6C">
        <w:t xml:space="preserve"> (INT)</w:t>
      </w:r>
    </w:p>
    <w:p w14:paraId="2D122660" w14:textId="77777777" w:rsidR="00B47A6C" w:rsidRPr="00B47A6C" w:rsidRDefault="00B47A6C" w:rsidP="00B47A6C">
      <w:proofErr w:type="spellStart"/>
      <w:r w:rsidRPr="00B47A6C">
        <w:t>total_miembros</w:t>
      </w:r>
      <w:proofErr w:type="spellEnd"/>
      <w:r w:rsidRPr="00B47A6C">
        <w:t xml:space="preserve"> (INT)</w:t>
      </w:r>
    </w:p>
    <w:p w14:paraId="2C56F86F" w14:textId="77777777" w:rsidR="00B47A6C" w:rsidRPr="00B47A6C" w:rsidRDefault="00B47A6C" w:rsidP="00B47A6C">
      <w:proofErr w:type="spellStart"/>
      <w:r w:rsidRPr="00B47A6C">
        <w:t>fecha_registro</w:t>
      </w:r>
      <w:proofErr w:type="spellEnd"/>
      <w:r w:rsidRPr="00B47A6C">
        <w:t xml:space="preserve"> (DATE)</w:t>
      </w:r>
    </w:p>
    <w:p w14:paraId="1F857FB6" w14:textId="77777777" w:rsidR="00B47A6C" w:rsidRPr="00B47A6C" w:rsidRDefault="00B47A6C" w:rsidP="00B47A6C">
      <w:r w:rsidRPr="00B47A6C">
        <w:t>activo (BOOLEAN)</w:t>
      </w:r>
    </w:p>
    <w:p w14:paraId="30E3D22C" w14:textId="77777777" w:rsidR="00B47A6C" w:rsidRPr="00B47A6C" w:rsidRDefault="00B47A6C" w:rsidP="00B47A6C"/>
    <w:p w14:paraId="5F81243C" w14:textId="77777777" w:rsidR="00B47A6C" w:rsidRPr="00B47A6C" w:rsidRDefault="00B47A6C" w:rsidP="00B47A6C">
      <w:pPr>
        <w:pStyle w:val="Encabezado"/>
      </w:pPr>
      <w:r w:rsidRPr="00B47A6C">
        <w:t>EVENTO</w:t>
      </w:r>
    </w:p>
    <w:p w14:paraId="61C66910" w14:textId="77777777" w:rsidR="00B47A6C" w:rsidRPr="00B47A6C" w:rsidRDefault="00B47A6C" w:rsidP="00B47A6C">
      <w:r w:rsidRPr="00B47A6C">
        <w:t>id (INT)</w:t>
      </w:r>
    </w:p>
    <w:p w14:paraId="13B97F54" w14:textId="77777777" w:rsidR="00B47A6C" w:rsidRPr="00B47A6C" w:rsidRDefault="00B47A6C" w:rsidP="00B47A6C">
      <w:r w:rsidRPr="00B47A6C">
        <w:t>nombre (VARCHAR)</w:t>
      </w:r>
    </w:p>
    <w:p w14:paraId="4E567E4D" w14:textId="77777777" w:rsidR="00B47A6C" w:rsidRPr="00B47A6C" w:rsidRDefault="00B47A6C" w:rsidP="00B47A6C">
      <w:proofErr w:type="spellStart"/>
      <w:r w:rsidRPr="00B47A6C">
        <w:t>descripcion</w:t>
      </w:r>
      <w:proofErr w:type="spellEnd"/>
      <w:r w:rsidRPr="00B47A6C">
        <w:t xml:space="preserve"> (TEXT)</w:t>
      </w:r>
    </w:p>
    <w:p w14:paraId="67382012" w14:textId="77777777" w:rsidR="00B47A6C" w:rsidRPr="00B47A6C" w:rsidRDefault="00B47A6C" w:rsidP="00B47A6C">
      <w:r w:rsidRPr="00B47A6C">
        <w:t>fecha (DATE)</w:t>
      </w:r>
    </w:p>
    <w:p w14:paraId="6F33330B" w14:textId="77777777" w:rsidR="00B47A6C" w:rsidRPr="00B47A6C" w:rsidRDefault="00B47A6C" w:rsidP="00B47A6C">
      <w:r w:rsidRPr="00B47A6C">
        <w:t>lugar (VARCHAR)</w:t>
      </w:r>
    </w:p>
    <w:p w14:paraId="1A3A2B67" w14:textId="77777777" w:rsidR="00B47A6C" w:rsidRPr="00B47A6C" w:rsidRDefault="00B47A6C" w:rsidP="00B47A6C">
      <w:proofErr w:type="spellStart"/>
      <w:r w:rsidRPr="00B47A6C">
        <w:t>organizador_id</w:t>
      </w:r>
      <w:proofErr w:type="spellEnd"/>
      <w:r w:rsidRPr="00B47A6C">
        <w:t xml:space="preserve"> (INT)</w:t>
      </w:r>
    </w:p>
    <w:p w14:paraId="1E91051F" w14:textId="77777777" w:rsidR="00B47A6C" w:rsidRPr="00B47A6C" w:rsidRDefault="00B47A6C" w:rsidP="00B47A6C"/>
    <w:p w14:paraId="449FD261" w14:textId="77777777" w:rsidR="00B47A6C" w:rsidRPr="00B47A6C" w:rsidRDefault="00B47A6C" w:rsidP="00B47A6C">
      <w:pPr>
        <w:pStyle w:val="Encabezado"/>
      </w:pPr>
      <w:r w:rsidRPr="00B47A6C">
        <w:t>ENTREGA</w:t>
      </w:r>
    </w:p>
    <w:p w14:paraId="10C7DAA0" w14:textId="77777777" w:rsidR="00B47A6C" w:rsidRPr="00B47A6C" w:rsidRDefault="00B47A6C" w:rsidP="00B47A6C">
      <w:r w:rsidRPr="00B47A6C">
        <w:t>id (INT)</w:t>
      </w:r>
    </w:p>
    <w:p w14:paraId="5E1AD9AE" w14:textId="77777777" w:rsidR="00B47A6C" w:rsidRPr="00B47A6C" w:rsidRDefault="00B47A6C" w:rsidP="00B47A6C">
      <w:proofErr w:type="spellStart"/>
      <w:r w:rsidRPr="00B47A6C">
        <w:t>fecha_entrega</w:t>
      </w:r>
      <w:proofErr w:type="spellEnd"/>
      <w:r w:rsidRPr="00B47A6C">
        <w:t xml:space="preserve"> (DATE)</w:t>
      </w:r>
    </w:p>
    <w:p w14:paraId="471DD2D5" w14:textId="77777777" w:rsidR="00B47A6C" w:rsidRPr="00B47A6C" w:rsidRDefault="00B47A6C" w:rsidP="00B47A6C">
      <w:proofErr w:type="spellStart"/>
      <w:r w:rsidRPr="00B47A6C">
        <w:t>descripcion</w:t>
      </w:r>
      <w:proofErr w:type="spellEnd"/>
      <w:r w:rsidRPr="00B47A6C">
        <w:t xml:space="preserve"> (TEXT)</w:t>
      </w:r>
    </w:p>
    <w:p w14:paraId="5E2E216D" w14:textId="77777777" w:rsidR="00B47A6C" w:rsidRPr="00B47A6C" w:rsidRDefault="00B47A6C" w:rsidP="00B47A6C">
      <w:proofErr w:type="spellStart"/>
      <w:r w:rsidRPr="00B47A6C">
        <w:t>usuario_id</w:t>
      </w:r>
      <w:proofErr w:type="spellEnd"/>
      <w:r w:rsidRPr="00B47A6C">
        <w:t xml:space="preserve"> (INT)</w:t>
      </w:r>
    </w:p>
    <w:p w14:paraId="2AC52997" w14:textId="77777777" w:rsidR="00B47A6C" w:rsidRPr="00B47A6C" w:rsidRDefault="00B47A6C" w:rsidP="00B47A6C">
      <w:proofErr w:type="spellStart"/>
      <w:r w:rsidRPr="00B47A6C">
        <w:t>beneficiario_id</w:t>
      </w:r>
      <w:proofErr w:type="spellEnd"/>
      <w:r w:rsidRPr="00B47A6C">
        <w:t xml:space="preserve"> (INT)</w:t>
      </w:r>
    </w:p>
    <w:p w14:paraId="583DB84F" w14:textId="77777777" w:rsidR="00B47A6C" w:rsidRPr="00B47A6C" w:rsidRDefault="00B47A6C" w:rsidP="00B47A6C"/>
    <w:p w14:paraId="68D95B46" w14:textId="77777777" w:rsidR="00B47A6C" w:rsidRPr="00B47A6C" w:rsidRDefault="00B47A6C" w:rsidP="00B47A6C">
      <w:pPr>
        <w:pStyle w:val="Encabezado"/>
      </w:pPr>
      <w:r w:rsidRPr="00B47A6C">
        <w:t>DOCUMENTO</w:t>
      </w:r>
    </w:p>
    <w:p w14:paraId="19BAB216" w14:textId="77777777" w:rsidR="00B47A6C" w:rsidRPr="00B47A6C" w:rsidRDefault="00B47A6C" w:rsidP="00B47A6C">
      <w:r w:rsidRPr="00B47A6C">
        <w:t>id (INT)</w:t>
      </w:r>
    </w:p>
    <w:p w14:paraId="2A4EAE44" w14:textId="77777777" w:rsidR="00B47A6C" w:rsidRPr="00B47A6C" w:rsidRDefault="00B47A6C" w:rsidP="00B47A6C">
      <w:proofErr w:type="spellStart"/>
      <w:r w:rsidRPr="00B47A6C">
        <w:t>ruta_documento</w:t>
      </w:r>
      <w:proofErr w:type="spellEnd"/>
      <w:r w:rsidRPr="00B47A6C">
        <w:t xml:space="preserve"> (VARCHAR)</w:t>
      </w:r>
    </w:p>
    <w:p w14:paraId="278029FE" w14:textId="77777777" w:rsidR="00B47A6C" w:rsidRPr="00B47A6C" w:rsidRDefault="00B47A6C" w:rsidP="00B47A6C">
      <w:proofErr w:type="spellStart"/>
      <w:r w:rsidRPr="00B47A6C">
        <w:t>tipo_documento</w:t>
      </w:r>
      <w:proofErr w:type="spellEnd"/>
      <w:r w:rsidRPr="00B47A6C">
        <w:t xml:space="preserve"> (VARCHAR)</w:t>
      </w:r>
    </w:p>
    <w:p w14:paraId="7AD7AD17" w14:textId="77777777" w:rsidR="00B47A6C" w:rsidRPr="00B47A6C" w:rsidRDefault="00B47A6C" w:rsidP="00B47A6C">
      <w:proofErr w:type="spellStart"/>
      <w:r w:rsidRPr="00B47A6C">
        <w:t>fecha_subida</w:t>
      </w:r>
      <w:proofErr w:type="spellEnd"/>
      <w:r w:rsidRPr="00B47A6C">
        <w:t xml:space="preserve"> (DATE)</w:t>
      </w:r>
    </w:p>
    <w:p w14:paraId="3F1857EC" w14:textId="77777777" w:rsidR="00B47A6C" w:rsidRPr="00B47A6C" w:rsidRDefault="00B47A6C" w:rsidP="00B47A6C">
      <w:proofErr w:type="spellStart"/>
      <w:r w:rsidRPr="00B47A6C">
        <w:t>beneficiario_id</w:t>
      </w:r>
      <w:proofErr w:type="spellEnd"/>
      <w:r w:rsidRPr="00B47A6C">
        <w:t xml:space="preserve"> (INT)</w:t>
      </w:r>
    </w:p>
    <w:p w14:paraId="0D9EE00A" w14:textId="77777777" w:rsidR="00B47A6C" w:rsidRPr="00B47A6C" w:rsidRDefault="00B47A6C" w:rsidP="00B47A6C"/>
    <w:p w14:paraId="23F1C949" w14:textId="77777777" w:rsidR="00B47A6C" w:rsidRPr="00B47A6C" w:rsidRDefault="00B47A6C" w:rsidP="00B47A6C">
      <w:pPr>
        <w:pStyle w:val="Encabezado"/>
      </w:pPr>
      <w:r w:rsidRPr="00B47A6C">
        <w:t>USUARIO</w:t>
      </w:r>
    </w:p>
    <w:p w14:paraId="27BB1EDA" w14:textId="77777777" w:rsidR="00B47A6C" w:rsidRPr="00B47A6C" w:rsidRDefault="00B47A6C" w:rsidP="00B47A6C">
      <w:r w:rsidRPr="00B47A6C">
        <w:t>id (INT)</w:t>
      </w:r>
    </w:p>
    <w:p w14:paraId="509B5754" w14:textId="77777777" w:rsidR="00B47A6C" w:rsidRPr="00B47A6C" w:rsidRDefault="00B47A6C" w:rsidP="00B47A6C">
      <w:r w:rsidRPr="00B47A6C">
        <w:t>nombre (VARCHAR)</w:t>
      </w:r>
    </w:p>
    <w:p w14:paraId="72720BF4" w14:textId="77777777" w:rsidR="00B47A6C" w:rsidRPr="00B47A6C" w:rsidRDefault="00B47A6C" w:rsidP="00B47A6C">
      <w:r w:rsidRPr="00B47A6C">
        <w:t>apellidos (VARCHAR)</w:t>
      </w:r>
    </w:p>
    <w:p w14:paraId="1C4172B3" w14:textId="77777777" w:rsidR="00B47A6C" w:rsidRPr="00B47A6C" w:rsidRDefault="00B47A6C" w:rsidP="00B47A6C">
      <w:r w:rsidRPr="00B47A6C">
        <w:t>email (VARCHAR)</w:t>
      </w:r>
    </w:p>
    <w:p w14:paraId="15D9F59A" w14:textId="77777777" w:rsidR="00B47A6C" w:rsidRPr="00B47A6C" w:rsidRDefault="00B47A6C" w:rsidP="00B47A6C">
      <w:proofErr w:type="spellStart"/>
      <w:r w:rsidRPr="00B47A6C">
        <w:t>password</w:t>
      </w:r>
      <w:proofErr w:type="spellEnd"/>
      <w:r w:rsidRPr="00B47A6C">
        <w:t xml:space="preserve"> (VARCHAR)</w:t>
      </w:r>
    </w:p>
    <w:p w14:paraId="44B59FEE" w14:textId="77777777" w:rsidR="00B47A6C" w:rsidRPr="00B47A6C" w:rsidRDefault="00B47A6C" w:rsidP="00B47A6C"/>
    <w:p w14:paraId="65AFCDBD" w14:textId="77777777" w:rsidR="00B47A6C" w:rsidRPr="00B47A6C" w:rsidRDefault="00B47A6C" w:rsidP="00B47A6C">
      <w:pPr>
        <w:pStyle w:val="Encabezado"/>
      </w:pPr>
      <w:r w:rsidRPr="00B47A6C">
        <w:t>APORTACION</w:t>
      </w:r>
    </w:p>
    <w:p w14:paraId="2DEC03E9" w14:textId="77777777" w:rsidR="00B47A6C" w:rsidRPr="00B47A6C" w:rsidRDefault="00B47A6C" w:rsidP="00B47A6C">
      <w:r w:rsidRPr="00B47A6C">
        <w:t>id (INT)</w:t>
      </w:r>
    </w:p>
    <w:p w14:paraId="525EC41B" w14:textId="77777777" w:rsidR="00B47A6C" w:rsidRPr="00B47A6C" w:rsidRDefault="00B47A6C" w:rsidP="00B47A6C">
      <w:proofErr w:type="spellStart"/>
      <w:r w:rsidRPr="00B47A6C">
        <w:t>socio_numero</w:t>
      </w:r>
      <w:proofErr w:type="spellEnd"/>
      <w:r w:rsidRPr="00B47A6C">
        <w:t xml:space="preserve"> (INT)</w:t>
      </w:r>
    </w:p>
    <w:p w14:paraId="18961E12" w14:textId="77777777" w:rsidR="00B47A6C" w:rsidRPr="00B47A6C" w:rsidRDefault="00B47A6C" w:rsidP="00B47A6C">
      <w:r w:rsidRPr="00B47A6C">
        <w:t>monto (DECIMAL)</w:t>
      </w:r>
    </w:p>
    <w:p w14:paraId="520C5F58" w14:textId="77777777" w:rsidR="00B47A6C" w:rsidRPr="00B47A6C" w:rsidRDefault="00B47A6C" w:rsidP="00B47A6C">
      <w:r w:rsidRPr="00B47A6C">
        <w:t>fecha (DATE)</w:t>
      </w:r>
    </w:p>
    <w:p w14:paraId="3FB2A5C2" w14:textId="77777777" w:rsidR="00B47A6C" w:rsidRPr="00B47A6C" w:rsidRDefault="00B47A6C" w:rsidP="00B47A6C">
      <w:proofErr w:type="spellStart"/>
      <w:r w:rsidRPr="00B47A6C">
        <w:t>recibo_id</w:t>
      </w:r>
      <w:proofErr w:type="spellEnd"/>
      <w:r w:rsidRPr="00B47A6C">
        <w:t xml:space="preserve"> (INT)</w:t>
      </w:r>
    </w:p>
    <w:p w14:paraId="75614E08" w14:textId="77777777" w:rsidR="00B47A6C" w:rsidRPr="00B47A6C" w:rsidRDefault="00B47A6C" w:rsidP="00B47A6C"/>
    <w:p w14:paraId="438DE7CE" w14:textId="77777777" w:rsidR="00B47A6C" w:rsidRPr="00B47A6C" w:rsidRDefault="00B47A6C" w:rsidP="00B47A6C">
      <w:pPr>
        <w:pStyle w:val="Encabezado"/>
      </w:pPr>
      <w:r w:rsidRPr="00B47A6C">
        <w:t>RECIBO</w:t>
      </w:r>
    </w:p>
    <w:p w14:paraId="1F8D072B" w14:textId="77777777" w:rsidR="00B47A6C" w:rsidRPr="00B47A6C" w:rsidRDefault="00B47A6C" w:rsidP="00B47A6C">
      <w:r w:rsidRPr="00B47A6C">
        <w:lastRenderedPageBreak/>
        <w:t>id (INT)</w:t>
      </w:r>
    </w:p>
    <w:p w14:paraId="0058B293" w14:textId="77777777" w:rsidR="00B47A6C" w:rsidRPr="00B47A6C" w:rsidRDefault="00B47A6C" w:rsidP="00B47A6C">
      <w:r w:rsidRPr="00B47A6C">
        <w:t>fecha (DATE)</w:t>
      </w:r>
    </w:p>
    <w:p w14:paraId="65C75C7C" w14:textId="77777777" w:rsidR="00B47A6C" w:rsidRPr="00B47A6C" w:rsidRDefault="00B47A6C" w:rsidP="00B47A6C">
      <w:r w:rsidRPr="00B47A6C">
        <w:t>monto (DECIMAL)</w:t>
      </w:r>
    </w:p>
    <w:p w14:paraId="2C33EBE6" w14:textId="77777777" w:rsidR="00B47A6C" w:rsidRPr="00B47A6C" w:rsidRDefault="00B47A6C" w:rsidP="00B47A6C">
      <w:proofErr w:type="spellStart"/>
      <w:r w:rsidRPr="00B47A6C">
        <w:t>socio_numero</w:t>
      </w:r>
      <w:proofErr w:type="spellEnd"/>
      <w:r w:rsidRPr="00B47A6C">
        <w:t xml:space="preserve"> (INT)</w:t>
      </w:r>
    </w:p>
    <w:p w14:paraId="16828F08" w14:textId="77777777" w:rsidR="00B47A6C" w:rsidRPr="00B47A6C" w:rsidRDefault="00B47A6C" w:rsidP="00B47A6C"/>
    <w:p w14:paraId="5EED992A" w14:textId="6868C60B" w:rsidR="00B47A6C" w:rsidRPr="00B47A6C" w:rsidRDefault="00B47A6C" w:rsidP="00B47A6C">
      <w:pPr>
        <w:pStyle w:val="Ttulo2"/>
      </w:pPr>
      <w:r w:rsidRPr="00B47A6C">
        <w:t>Relaciones</w:t>
      </w:r>
    </w:p>
    <w:p w14:paraId="5C19CC74" w14:textId="77777777" w:rsidR="00B47A6C" w:rsidRPr="00B47A6C" w:rsidRDefault="00B47A6C" w:rsidP="00B47A6C">
      <w:r w:rsidRPr="00B47A6C">
        <w:t xml:space="preserve">VOLUNTARIO </w:t>
      </w:r>
      <w:proofErr w:type="spellStart"/>
      <w:r w:rsidRPr="00B47A6C">
        <w:t>puede_ser</w:t>
      </w:r>
      <w:proofErr w:type="spellEnd"/>
      <w:r w:rsidRPr="00B47A6C">
        <w:t xml:space="preserve"> SOCIO</w:t>
      </w:r>
    </w:p>
    <w:p w14:paraId="64C56311" w14:textId="77777777" w:rsidR="00B47A6C" w:rsidRPr="00B47A6C" w:rsidRDefault="00B47A6C" w:rsidP="00B47A6C">
      <w:r w:rsidRPr="00B47A6C">
        <w:t xml:space="preserve">VOLUNTARIO </w:t>
      </w:r>
      <w:proofErr w:type="spellStart"/>
      <w:r w:rsidRPr="00B47A6C">
        <w:t>puede_ser</w:t>
      </w:r>
      <w:proofErr w:type="spellEnd"/>
      <w:r w:rsidRPr="00B47A6C">
        <w:t xml:space="preserve"> BENEFICIARIO</w:t>
      </w:r>
    </w:p>
    <w:p w14:paraId="037676B8" w14:textId="77777777" w:rsidR="00B47A6C" w:rsidRPr="00B47A6C" w:rsidRDefault="00B47A6C" w:rsidP="00B47A6C">
      <w:r w:rsidRPr="00B47A6C">
        <w:t>ASOCIACION tiene USUARIO</w:t>
      </w:r>
    </w:p>
    <w:p w14:paraId="72B527C3" w14:textId="1468EF62" w:rsidR="00B47A6C" w:rsidRPr="00B47A6C" w:rsidRDefault="00B47A6C" w:rsidP="00B47A6C">
      <w:r w:rsidRPr="00B47A6C">
        <w:t>VOLUNTARIO participa en uno o más EVENTO</w:t>
      </w:r>
    </w:p>
    <w:p w14:paraId="2AC36983" w14:textId="18B43DDF" w:rsidR="00B47A6C" w:rsidRPr="00B47A6C" w:rsidRDefault="00B47A6C" w:rsidP="00B47A6C">
      <w:r w:rsidRPr="00B47A6C">
        <w:t>EVENTO incluye uno o más VOLUNTARIO</w:t>
      </w:r>
    </w:p>
    <w:p w14:paraId="25B3A23B" w14:textId="55B6617D" w:rsidR="00B47A6C" w:rsidRPr="00B47A6C" w:rsidRDefault="00B47A6C" w:rsidP="00B47A6C">
      <w:r w:rsidRPr="00B47A6C">
        <w:t>BENEFICIARIO participa en uno o más EVENTO</w:t>
      </w:r>
    </w:p>
    <w:p w14:paraId="77636A87" w14:textId="50C6CB35" w:rsidR="00B47A6C" w:rsidRPr="00B47A6C" w:rsidRDefault="00B47A6C" w:rsidP="00B47A6C">
      <w:r w:rsidRPr="00B47A6C">
        <w:t>EVENTO incluye uno o más BENEFICIARIO</w:t>
      </w:r>
    </w:p>
    <w:p w14:paraId="3BFAA69E" w14:textId="77777777" w:rsidR="00B47A6C" w:rsidRPr="00B47A6C" w:rsidRDefault="00B47A6C" w:rsidP="00B47A6C">
      <w:r w:rsidRPr="00B47A6C">
        <w:t>SOCIO realiza una APORTACION</w:t>
      </w:r>
    </w:p>
    <w:p w14:paraId="19D6D2B1" w14:textId="77777777" w:rsidR="00B47A6C" w:rsidRPr="00B47A6C" w:rsidRDefault="00B47A6C" w:rsidP="00B47A6C">
      <w:r w:rsidRPr="00B47A6C">
        <w:t>APORTACION genera un RECIBO</w:t>
      </w:r>
    </w:p>
    <w:p w14:paraId="615D9B3A" w14:textId="77777777" w:rsidR="00B47A6C" w:rsidRPr="00B47A6C" w:rsidRDefault="00B47A6C" w:rsidP="00B47A6C">
      <w:r w:rsidRPr="00B47A6C">
        <w:t>USUARIO realiza una ENTREGA</w:t>
      </w:r>
    </w:p>
    <w:p w14:paraId="5F18F27C" w14:textId="77777777" w:rsidR="00B47A6C" w:rsidRPr="00B47A6C" w:rsidRDefault="00B47A6C" w:rsidP="00B47A6C">
      <w:r w:rsidRPr="00B47A6C">
        <w:t>BENEFICIARIO recibe una ENTREGA</w:t>
      </w:r>
    </w:p>
    <w:p w14:paraId="5B1B66E5" w14:textId="756E7F13" w:rsidR="00B47A6C" w:rsidRPr="00B47A6C" w:rsidRDefault="00B47A6C" w:rsidP="00B47A6C">
      <w:r w:rsidRPr="00B47A6C">
        <w:t>BENEFICIARIO tiene uno o más DOCUMENTO</w:t>
      </w:r>
    </w:p>
    <w:p w14:paraId="454755F4" w14:textId="2B0DFF67" w:rsidR="00B47A6C" w:rsidRPr="00B47A6C" w:rsidRDefault="00B47A6C" w:rsidP="00B47A6C">
      <w:r w:rsidRPr="00B47A6C">
        <w:t>USUARIO organiza uno o más EVENTO</w:t>
      </w:r>
    </w:p>
    <w:p w14:paraId="5CB947A8" w14:textId="530BE3DD" w:rsidR="00B47A6C" w:rsidRPr="00B47A6C" w:rsidRDefault="00B47A6C" w:rsidP="00B47A6C">
      <w:r w:rsidRPr="00B47A6C">
        <w:t>ASOCIACION tiene uno o más VOLUNTARIO</w:t>
      </w:r>
    </w:p>
    <w:p w14:paraId="4AFEE5F3" w14:textId="280D72F1" w:rsidR="00B47A6C" w:rsidRPr="00B47A6C" w:rsidRDefault="00B47A6C" w:rsidP="00B47A6C">
      <w:r w:rsidRPr="00B47A6C">
        <w:t>ASOCIACION tiene uno o más SOCIO</w:t>
      </w:r>
    </w:p>
    <w:p w14:paraId="4355C2DD" w14:textId="0A318023" w:rsidR="0035112D" w:rsidRPr="003F185F" w:rsidRDefault="00B47A6C" w:rsidP="00B47A6C">
      <w:r w:rsidRPr="00B47A6C">
        <w:t>ASOCIACION tiene uno o más BENEFICIARIO</w:t>
      </w:r>
    </w:p>
    <w:sectPr w:rsidR="0035112D" w:rsidRPr="003F185F" w:rsidSect="00D6791A"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6329" w14:textId="77777777" w:rsidR="00500895" w:rsidRPr="00B47A6C" w:rsidRDefault="00500895">
      <w:r w:rsidRPr="00B47A6C">
        <w:separator/>
      </w:r>
    </w:p>
  </w:endnote>
  <w:endnote w:type="continuationSeparator" w:id="0">
    <w:p w14:paraId="2A7AB661" w14:textId="77777777" w:rsidR="00500895" w:rsidRPr="00B47A6C" w:rsidRDefault="00500895">
      <w:r w:rsidRPr="00B47A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22656" w14:textId="77777777" w:rsidR="00500895" w:rsidRPr="00B47A6C" w:rsidRDefault="00500895" w:rsidP="00895F20">
      <w:pPr>
        <w:ind w:firstLine="0"/>
      </w:pPr>
      <w:r w:rsidRPr="00B47A6C">
        <w:separator/>
      </w:r>
    </w:p>
  </w:footnote>
  <w:footnote w:type="continuationSeparator" w:id="0">
    <w:p w14:paraId="6CD2458F" w14:textId="77777777" w:rsidR="00500895" w:rsidRPr="00B47A6C" w:rsidRDefault="00500895" w:rsidP="00895F20">
      <w:pPr>
        <w:ind w:firstLine="0"/>
      </w:pPr>
      <w:r w:rsidRPr="00B47A6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4AAC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EB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E4FC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9EE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AA93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1E8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4216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7C1F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F0A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2EC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FA23158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 w15:restartNumberingAfterBreak="0">
    <w:nsid w:val="FFFFFFFE"/>
    <w:multiLevelType w:val="singleLevel"/>
    <w:tmpl w:val="4F3865D4"/>
    <w:lvl w:ilvl="0">
      <w:numFmt w:val="decimal"/>
      <w:lvlText w:val="*"/>
      <w:lvlJc w:val="left"/>
    </w:lvl>
  </w:abstractNum>
  <w:abstractNum w:abstractNumId="12" w15:restartNumberingAfterBreak="0">
    <w:nsid w:val="02D55B6C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053E4D3F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4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E55254"/>
    <w:multiLevelType w:val="multilevel"/>
    <w:tmpl w:val="32DA4DBC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52F1B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15917E03"/>
    <w:multiLevelType w:val="multilevel"/>
    <w:tmpl w:val="6EE0EBAA"/>
    <w:lvl w:ilvl="0">
      <w:start w:val="1"/>
      <w:numFmt w:val="decimal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881F8B"/>
    <w:multiLevelType w:val="hybridMultilevel"/>
    <w:tmpl w:val="1CD67CEE"/>
    <w:lvl w:ilvl="0" w:tplc="798447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A590811"/>
    <w:multiLevelType w:val="multilevel"/>
    <w:tmpl w:val="514647B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0D442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DAF76D9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3" w15:restartNumberingAfterBreak="0">
    <w:nsid w:val="2B2603BC"/>
    <w:multiLevelType w:val="hybridMultilevel"/>
    <w:tmpl w:val="F120FB80"/>
    <w:lvl w:ilvl="0" w:tplc="1BD62FAA">
      <w:start w:val="1"/>
      <w:numFmt w:val="bullet"/>
      <w:lvlText w:val=""/>
      <w:lvlJc w:val="left"/>
      <w:pPr>
        <w:tabs>
          <w:tab w:val="num" w:pos="814"/>
        </w:tabs>
        <w:ind w:left="737" w:hanging="283"/>
      </w:pPr>
      <w:rPr>
        <w:rFonts w:ascii="Symbol" w:hAnsi="Symbol" w:hint="default"/>
      </w:rPr>
    </w:lvl>
    <w:lvl w:ilvl="1" w:tplc="7E68C14E">
      <w:start w:val="1"/>
      <w:numFmt w:val="bullet"/>
      <w:lvlText w:val="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025C32"/>
    <w:multiLevelType w:val="hybridMultilevel"/>
    <w:tmpl w:val="D6DE813A"/>
    <w:lvl w:ilvl="0" w:tplc="5AA87014">
      <w:start w:val="1"/>
      <w:numFmt w:val="bullet"/>
      <w:lvlText w:val=""/>
      <w:lvlJc w:val="left"/>
      <w:pPr>
        <w:tabs>
          <w:tab w:val="num" w:pos="927"/>
        </w:tabs>
        <w:ind w:left="284" w:firstLine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30E9101C"/>
    <w:multiLevelType w:val="multilevel"/>
    <w:tmpl w:val="3E54AE9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72B9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B42760C"/>
    <w:multiLevelType w:val="multilevel"/>
    <w:tmpl w:val="A17A62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F995541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0" w15:restartNumberingAfterBreak="0">
    <w:nsid w:val="514513F3"/>
    <w:multiLevelType w:val="multilevel"/>
    <w:tmpl w:val="D416CD06"/>
    <w:lvl w:ilvl="0">
      <w:start w:val="1"/>
      <w:numFmt w:val="decimal"/>
      <w:pStyle w:val="Ttulo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8B12A0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2" w15:restartNumberingAfterBreak="0">
    <w:nsid w:val="53F769B9"/>
    <w:multiLevelType w:val="multilevel"/>
    <w:tmpl w:val="7F3A4E1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4C35AC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F461BA7"/>
    <w:multiLevelType w:val="multilevel"/>
    <w:tmpl w:val="E020E45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4442465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" w16cid:durableId="1823544100">
    <w:abstractNumId w:val="24"/>
  </w:num>
  <w:num w:numId="3" w16cid:durableId="1314866579">
    <w:abstractNumId w:val="23"/>
  </w:num>
  <w:num w:numId="4" w16cid:durableId="1770194478">
    <w:abstractNumId w:val="19"/>
  </w:num>
  <w:num w:numId="5" w16cid:durableId="883904965">
    <w:abstractNumId w:val="28"/>
  </w:num>
  <w:num w:numId="6" w16cid:durableId="2974958">
    <w:abstractNumId w:val="28"/>
  </w:num>
  <w:num w:numId="7" w16cid:durableId="2098749317">
    <w:abstractNumId w:val="28"/>
  </w:num>
  <w:num w:numId="8" w16cid:durableId="2111657657">
    <w:abstractNumId w:val="10"/>
  </w:num>
  <w:num w:numId="9" w16cid:durableId="374429216">
    <w:abstractNumId w:val="10"/>
  </w:num>
  <w:num w:numId="10" w16cid:durableId="1801847904">
    <w:abstractNumId w:val="10"/>
  </w:num>
  <w:num w:numId="11" w16cid:durableId="14044011">
    <w:abstractNumId w:val="10"/>
  </w:num>
  <w:num w:numId="12" w16cid:durableId="753087148">
    <w:abstractNumId w:val="10"/>
  </w:num>
  <w:num w:numId="13" w16cid:durableId="980959783">
    <w:abstractNumId w:val="10"/>
  </w:num>
  <w:num w:numId="14" w16cid:durableId="1444642633">
    <w:abstractNumId w:val="1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15" w16cid:durableId="1210918405">
    <w:abstractNumId w:val="9"/>
  </w:num>
  <w:num w:numId="16" w16cid:durableId="464541750">
    <w:abstractNumId w:val="7"/>
  </w:num>
  <w:num w:numId="17" w16cid:durableId="1915167684">
    <w:abstractNumId w:val="6"/>
  </w:num>
  <w:num w:numId="18" w16cid:durableId="1109400083">
    <w:abstractNumId w:val="5"/>
  </w:num>
  <w:num w:numId="19" w16cid:durableId="1287085048">
    <w:abstractNumId w:val="4"/>
  </w:num>
  <w:num w:numId="20" w16cid:durableId="187522252">
    <w:abstractNumId w:val="8"/>
  </w:num>
  <w:num w:numId="21" w16cid:durableId="163211130">
    <w:abstractNumId w:val="3"/>
  </w:num>
  <w:num w:numId="22" w16cid:durableId="229586520">
    <w:abstractNumId w:val="2"/>
  </w:num>
  <w:num w:numId="23" w16cid:durableId="651836452">
    <w:abstractNumId w:val="1"/>
  </w:num>
  <w:num w:numId="24" w16cid:durableId="115680848">
    <w:abstractNumId w:val="0"/>
  </w:num>
  <w:num w:numId="25" w16cid:durableId="2067561855">
    <w:abstractNumId w:val="27"/>
  </w:num>
  <w:num w:numId="26" w16cid:durableId="945305903">
    <w:abstractNumId w:val="1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27" w16cid:durableId="1482308382">
    <w:abstractNumId w:val="14"/>
  </w:num>
  <w:num w:numId="28" w16cid:durableId="247233048">
    <w:abstractNumId w:val="29"/>
  </w:num>
  <w:num w:numId="29" w16cid:durableId="2072927042">
    <w:abstractNumId w:val="15"/>
  </w:num>
  <w:num w:numId="30" w16cid:durableId="145169064">
    <w:abstractNumId w:val="26"/>
  </w:num>
  <w:num w:numId="31" w16cid:durableId="453328827">
    <w:abstractNumId w:val="34"/>
  </w:num>
  <w:num w:numId="32" w16cid:durableId="1352612338">
    <w:abstractNumId w:val="16"/>
  </w:num>
  <w:num w:numId="33" w16cid:durableId="813528002">
    <w:abstractNumId w:val="13"/>
  </w:num>
  <w:num w:numId="34" w16cid:durableId="340815709">
    <w:abstractNumId w:val="12"/>
  </w:num>
  <w:num w:numId="35" w16cid:durableId="480510923">
    <w:abstractNumId w:val="22"/>
  </w:num>
  <w:num w:numId="36" w16cid:durableId="812068498">
    <w:abstractNumId w:val="31"/>
  </w:num>
  <w:num w:numId="37" w16cid:durableId="2088336537">
    <w:abstractNumId w:val="18"/>
  </w:num>
  <w:num w:numId="38" w16cid:durableId="1845439524">
    <w:abstractNumId w:val="30"/>
  </w:num>
  <w:num w:numId="39" w16cid:durableId="1789817509">
    <w:abstractNumId w:val="21"/>
  </w:num>
  <w:num w:numId="40" w16cid:durableId="657416474">
    <w:abstractNumId w:val="33"/>
  </w:num>
  <w:num w:numId="41" w16cid:durableId="287855814">
    <w:abstractNumId w:val="20"/>
  </w:num>
  <w:num w:numId="42" w16cid:durableId="953948031">
    <w:abstractNumId w:val="25"/>
  </w:num>
  <w:num w:numId="43" w16cid:durableId="288051127">
    <w:abstractNumId w:val="32"/>
  </w:num>
  <w:num w:numId="44" w16cid:durableId="16578802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2D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4547"/>
    <w:rsid w:val="001B4A7C"/>
    <w:rsid w:val="001D3E27"/>
    <w:rsid w:val="001D53EB"/>
    <w:rsid w:val="001E21AD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F90"/>
    <w:rsid w:val="00484DD3"/>
    <w:rsid w:val="00486D71"/>
    <w:rsid w:val="00490E82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608F0"/>
    <w:rsid w:val="007626F0"/>
    <w:rsid w:val="0076605E"/>
    <w:rsid w:val="00775796"/>
    <w:rsid w:val="00780F47"/>
    <w:rsid w:val="00791F63"/>
    <w:rsid w:val="007A08F7"/>
    <w:rsid w:val="007A3249"/>
    <w:rsid w:val="007A52AC"/>
    <w:rsid w:val="007C1B8F"/>
    <w:rsid w:val="007C7941"/>
    <w:rsid w:val="007D0A21"/>
    <w:rsid w:val="007D1350"/>
    <w:rsid w:val="007E0352"/>
    <w:rsid w:val="007F3BF6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D5432"/>
    <w:rsid w:val="009D627C"/>
    <w:rsid w:val="009E0616"/>
    <w:rsid w:val="009E4E69"/>
    <w:rsid w:val="009E649D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269"/>
    <w:rsid w:val="00AB2CDF"/>
    <w:rsid w:val="00AC456C"/>
    <w:rsid w:val="00AC683B"/>
    <w:rsid w:val="00AE0CA7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47A6C"/>
    <w:rsid w:val="00B52C8F"/>
    <w:rsid w:val="00B55008"/>
    <w:rsid w:val="00B55961"/>
    <w:rsid w:val="00B725D1"/>
    <w:rsid w:val="00B752BF"/>
    <w:rsid w:val="00B754A2"/>
    <w:rsid w:val="00B75A88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483F"/>
    <w:rsid w:val="00BC02E5"/>
    <w:rsid w:val="00BC0E60"/>
    <w:rsid w:val="00BC26A5"/>
    <w:rsid w:val="00BC69FA"/>
    <w:rsid w:val="00BD55E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0B60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C2A8B1"/>
  <w15:docId w15:val="{800052CA-626C-4CBE-87A5-D95DFD20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5D1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s-ES"/>
    </w:rPr>
  </w:style>
  <w:style w:type="paragraph" w:styleId="Ttulo1">
    <w:name w:val="heading 1"/>
    <w:basedOn w:val="Normal"/>
    <w:next w:val="Normal"/>
    <w:qFormat/>
    <w:rsid w:val="002B66F5"/>
    <w:pPr>
      <w:keepNext/>
      <w:keepLines/>
      <w:numPr>
        <w:numId w:val="38"/>
      </w:numPr>
      <w:tabs>
        <w:tab w:val="clear" w:pos="454"/>
        <w:tab w:val="left" w:pos="567"/>
      </w:tabs>
      <w:suppressAutoHyphens/>
      <w:spacing w:before="480" w:after="240" w:line="280" w:lineRule="exact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2B66F5"/>
    <w:pPr>
      <w:keepNext/>
      <w:keepLines/>
      <w:numPr>
        <w:ilvl w:val="1"/>
        <w:numId w:val="38"/>
      </w:numPr>
      <w:suppressAutoHyphens/>
      <w:spacing w:before="340" w:after="20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B66F5"/>
    <w:pPr>
      <w:keepNext/>
      <w:keepLines/>
      <w:numPr>
        <w:ilvl w:val="2"/>
        <w:numId w:val="38"/>
      </w:numPr>
      <w:suppressAutoHyphens/>
      <w:spacing w:before="340" w:after="20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B66F5"/>
    <w:pPr>
      <w:keepNext/>
      <w:tabs>
        <w:tab w:val="left" w:pos="680"/>
      </w:tabs>
      <w:spacing w:before="200" w:after="80"/>
      <w:ind w:firstLine="0"/>
      <w:jc w:val="left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rsid w:val="002B66F5"/>
    <w:pPr>
      <w:numPr>
        <w:ilvl w:val="4"/>
        <w:numId w:val="38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2B66F5"/>
    <w:pPr>
      <w:numPr>
        <w:ilvl w:val="5"/>
        <w:numId w:val="3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66F5"/>
    <w:pPr>
      <w:numPr>
        <w:ilvl w:val="6"/>
        <w:numId w:val="38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2B66F5"/>
    <w:pPr>
      <w:numPr>
        <w:ilvl w:val="7"/>
        <w:numId w:val="38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2B66F5"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rsid w:val="0053704E"/>
    <w:pPr>
      <w:ind w:firstLine="0"/>
    </w:pPr>
  </w:style>
  <w:style w:type="paragraph" w:customStyle="1" w:styleId="abstract">
    <w:name w:val="abstract"/>
    <w:basedOn w:val="p1a"/>
    <w:rsid w:val="00C91263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53704E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53704E"/>
    <w:pPr>
      <w:spacing w:after="220"/>
      <w:jc w:val="center"/>
    </w:pPr>
  </w:style>
  <w:style w:type="paragraph" w:styleId="Descripcin">
    <w:name w:val="caption"/>
    <w:basedOn w:val="Normal"/>
    <w:next w:val="Normal"/>
    <w:qFormat/>
    <w:rsid w:val="0053704E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rsid w:val="008B1558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rsid w:val="006E031A"/>
    <w:pPr>
      <w:numPr>
        <w:numId w:val="30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C6285A"/>
    <w:pPr>
      <w:numPr>
        <w:numId w:val="27"/>
      </w:numPr>
      <w:spacing w:before="80" w:after="80"/>
    </w:pPr>
  </w:style>
  <w:style w:type="paragraph" w:customStyle="1" w:styleId="equation">
    <w:name w:val="equation"/>
    <w:basedOn w:val="Normal"/>
    <w:next w:val="p1a"/>
    <w:rsid w:val="0053704E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"/>
    <w:next w:val="p1a"/>
    <w:rsid w:val="00454DD4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Textonotapie">
    <w:name w:val="footnote text"/>
    <w:basedOn w:val="Normal"/>
    <w:semiHidden/>
    <w:rsid w:val="0053704E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styleId="Hipervnculo">
    <w:name w:val="Hyperlink"/>
    <w:basedOn w:val="Fuentedeprrafopredeter"/>
    <w:rsid w:val="00BA5679"/>
    <w:rPr>
      <w:color w:val="0000FF"/>
      <w:u w:val="single"/>
    </w:rPr>
  </w:style>
  <w:style w:type="character" w:styleId="Refdenotaalpie">
    <w:name w:val="footnote reference"/>
    <w:basedOn w:val="Fuentedeprrafopredeter"/>
    <w:semiHidden/>
    <w:rsid w:val="0053704E"/>
    <w:rPr>
      <w:position w:val="6"/>
      <w:sz w:val="12"/>
      <w:vertAlign w:val="baseline"/>
    </w:rPr>
  </w:style>
  <w:style w:type="paragraph" w:styleId="Piedepgina">
    <w:name w:val="footer"/>
    <w:basedOn w:val="Normal"/>
    <w:rsid w:val="0053704E"/>
    <w:pPr>
      <w:tabs>
        <w:tab w:val="center" w:pos="4536"/>
        <w:tab w:val="right" w:pos="9072"/>
      </w:tabs>
    </w:pPr>
  </w:style>
  <w:style w:type="paragraph" w:customStyle="1" w:styleId="heading1">
    <w:name w:val="heading1"/>
    <w:basedOn w:val="Ttulo1"/>
    <w:next w:val="p1a"/>
    <w:rsid w:val="002B66F5"/>
  </w:style>
  <w:style w:type="paragraph" w:customStyle="1" w:styleId="heading2">
    <w:name w:val="heading2"/>
    <w:basedOn w:val="Ttulo2"/>
    <w:next w:val="p1a"/>
    <w:rsid w:val="00190935"/>
  </w:style>
  <w:style w:type="paragraph" w:customStyle="1" w:styleId="heading3">
    <w:name w:val="heading3"/>
    <w:basedOn w:val="Ttulo3"/>
    <w:next w:val="p1a"/>
    <w:rsid w:val="00A504B6"/>
  </w:style>
  <w:style w:type="paragraph" w:customStyle="1" w:styleId="heading4">
    <w:name w:val="heading4"/>
    <w:basedOn w:val="Ttulo4"/>
    <w:next w:val="p1a"/>
    <w:rsid w:val="00A504B6"/>
  </w:style>
  <w:style w:type="paragraph" w:styleId="Encabezado">
    <w:name w:val="header"/>
    <w:basedOn w:val="Normal"/>
    <w:link w:val="EncabezadoCar"/>
    <w:rsid w:val="00210248"/>
    <w:pPr>
      <w:spacing w:line="220" w:lineRule="exact"/>
      <w:ind w:firstLine="0"/>
    </w:pPr>
    <w:rPr>
      <w:sz w:val="18"/>
    </w:rPr>
  </w:style>
  <w:style w:type="paragraph" w:customStyle="1" w:styleId="numbereditem">
    <w:name w:val="numbered item"/>
    <w:basedOn w:val="Normal"/>
    <w:rsid w:val="006E031A"/>
    <w:pPr>
      <w:numPr>
        <w:numId w:val="37"/>
      </w:numPr>
      <w:spacing w:before="120" w:after="120"/>
      <w:contextualSpacing/>
    </w:pPr>
  </w:style>
  <w:style w:type="paragraph" w:customStyle="1" w:styleId="programcode">
    <w:name w:val="programcode"/>
    <w:basedOn w:val="Normal"/>
    <w:rsid w:val="00001D94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3704E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Encabezado"/>
    <w:link w:val="runninghead-leftZchn"/>
    <w:rsid w:val="007608F0"/>
    <w:rPr>
      <w:szCs w:val="18"/>
    </w:rPr>
  </w:style>
  <w:style w:type="paragraph" w:customStyle="1" w:styleId="runninghead-right">
    <w:name w:val="running head - right"/>
    <w:basedOn w:val="Encabezado"/>
    <w:rsid w:val="007608F0"/>
    <w:pPr>
      <w:jc w:val="right"/>
    </w:pPr>
    <w:rPr>
      <w:bCs/>
      <w:szCs w:val="18"/>
    </w:rPr>
  </w:style>
  <w:style w:type="character" w:styleId="Nmerodepgina">
    <w:name w:val="page number"/>
    <w:basedOn w:val="Fuentedeprrafopredeter"/>
    <w:rsid w:val="00210248"/>
    <w:rPr>
      <w:sz w:val="18"/>
    </w:rPr>
  </w:style>
  <w:style w:type="paragraph" w:customStyle="1" w:styleId="tablecaption">
    <w:name w:val="table caption"/>
    <w:basedOn w:val="Normal"/>
    <w:next w:val="Normal"/>
    <w:rsid w:val="00454DD4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tulo10">
    <w:name w:val="Título1"/>
    <w:basedOn w:val="p1a"/>
    <w:next w:val="author"/>
    <w:rsid w:val="007608F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rsid w:val="00001D94"/>
    <w:pPr>
      <w:spacing w:before="240"/>
      <w:jc w:val="left"/>
    </w:pPr>
  </w:style>
  <w:style w:type="paragraph" w:customStyle="1" w:styleId="e-mail">
    <w:name w:val="e-mail"/>
    <w:basedOn w:val="address"/>
    <w:next w:val="address"/>
    <w:rsid w:val="009A411B"/>
    <w:rPr>
      <w:rFonts w:ascii="Courier" w:hAnsi="Courier"/>
    </w:rPr>
  </w:style>
  <w:style w:type="character" w:customStyle="1" w:styleId="EncabezadoCar">
    <w:name w:val="Encabezado Car"/>
    <w:basedOn w:val="Fuentedeprrafopredeter"/>
    <w:link w:val="Encabezado"/>
    <w:rsid w:val="007608F0"/>
    <w:rPr>
      <w:sz w:val="18"/>
      <w:lang w:val="en-US" w:eastAsia="de-DE" w:bidi="ar-SA"/>
    </w:rPr>
  </w:style>
  <w:style w:type="character" w:customStyle="1" w:styleId="runninghead-leftZchn">
    <w:name w:val="running head - left Zchn"/>
    <w:basedOn w:val="EncabezadoCar"/>
    <w:link w:val="runninghead-left"/>
    <w:rsid w:val="007608F0"/>
    <w:rPr>
      <w:sz w:val="18"/>
      <w:szCs w:val="18"/>
      <w:lang w:val="en-US" w:eastAsia="de-DE" w:bidi="ar-SA"/>
    </w:rPr>
  </w:style>
  <w:style w:type="paragraph" w:styleId="Textosinformato">
    <w:name w:val="Plain Text"/>
    <w:basedOn w:val="Normal"/>
    <w:link w:val="TextosinformatoC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35112D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dashitem" Type="http://schemas.openxmlformats.org/officeDocument/2006/relationships/image" Target="images/dashitem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Lecture Notes Macros">
        <group id="grTitlePage" label="Title Page">
          <button id="btnTitle" label="Title" imageMso="DropCapOptionsDialog" size="large" onAction="FormatTitle"/>
          <button id="btnAuthor" label="Author" imageMso="DistributionListSelectMembers" size="large" onAction="FormatAuthor"/>
          <button id="btnAddress" label="Address" imageMso="MailMergeAddressBlockInsert" size="large" onAction="FormatAddress"/>
          <button id="btnEmail" label="E-mail" imageMso="EnvelopesAndLabelsDialog" size="large" onAction="FormatEmail"/>
          <button id="btnAbstract" label="Abstract" imageMso="SmartArtAddShapeAfter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FormatH1"/>
          <button id="btnH2" label="H2" imageMso="PivotTableLayoutShowInCompactForm" size="large" onAction="FormatH2"/>
          <button id="btnH3" label="H3" imageMso="PivotTableLayoutBlankRows" size="large" onAction="FormatH3"/>
          <button id="btnH4" label="H4" imageMso="PivotTableLayoutSubtotals" size="large" onAction="FormatH4"/>
          <button id="btnBullet" label="Bullet Item" imageMso="SmartArtAddBullet" size="large" onAction="FormatBullet"/>
          <button id="btnDash" label="Dash Item" image="dashitem" onAction="FormatDash"/>
          <button id="btnNumbered" label="Num Item" imageMso="Numbering" onAction="FormatNumList"/>
          <button id="btnStandard" label="Standard Text" imageMso="ViewDraftView" size="large" onAction="FormatStandard"/>
          <button id="btnNoIndent" label="Not indented" imageMso="ObjectAlignMenu" size="large" onAction="FormatNoIndent"/>
        </group>
        <group id="grSpecialFormats" label="Special Formats">
          <button id="btnAddSpace" label="Add Space" imageMso="ParagraphSpacingIncrease" onAction="AddVerticalSpace"/>
          <button id="btnClearSpace" label="Clear Space" imageMso="ParagraphSpacingDecrease" onAction="ClearVerticalSpace"/>
          <button id="btnInsImage" label="Insert Image" imageMso="OmsSlideInsert" size="large" onAction="InsertFig"/>
          <button id="btnFigure" label="Figure Caption" imageMso="SlideMasterPicturePlaceholderInsert" size="large" onAction="MakeFigCaption"/>
          <button id="btnTable" label="Table Caption" imageMso="SlideMasterTablePlaceholderInsert" size="large" onAction="MakeTableCaption"/>
          <button id="btnEquation" label="Equation" imageMso="FunctionWizard" size="large" onAction="FormatEquation"/>
          <button id="btnProgcode" label="Prog. Code" imageMso="CreateStoredProcedure" size="large" onAction="FormatProgCode"/>
          <button id="btnFootnote" label="Footnote" imageMso="FootnoteInsert" size="large" onAction="MakeFootnote"/>
          <button id="btnReference" label="Reference" imageMso="NameManager" size="large" onAction="FormatReferenc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96C05-CDC6-4178-89F8-E19582EA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sv-ln20090127.dotm</Template>
  <TotalTime>1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RONDON, ROXANA</dc:creator>
  <cp:keywords/>
  <dc:description>Formats and macros for Springer Lecture Notes</dc:description>
  <cp:lastModifiedBy>MORENO RONDON, ROXANA</cp:lastModifiedBy>
  <cp:revision>2</cp:revision>
  <dcterms:created xsi:type="dcterms:W3CDTF">2024-05-30T22:21:00Z</dcterms:created>
  <dcterms:modified xsi:type="dcterms:W3CDTF">2024-05-30T22:21:00Z</dcterms:modified>
</cp:coreProperties>
</file>